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540388" w:rsidP="00965D17">
      <w:pPr>
        <w:pStyle w:val="Ttulo"/>
      </w:pPr>
      <w:r>
        <w:t>Software (Sistema)</w:t>
      </w:r>
    </w:p>
    <w:p w:rsidR="00540388" w:rsidRDefault="00540388" w:rsidP="00540388">
      <w:r>
        <w:t>Programadores</w:t>
      </w:r>
      <w:r w:rsidR="00965D17">
        <w:rPr>
          <w:lang w:val="pt-BR" w:bidi="pt-BR"/>
        </w:rPr>
        <w:t> | </w:t>
      </w:r>
      <w:r>
        <w:t>Aluno 1</w:t>
      </w:r>
      <w:r w:rsidR="00965D17">
        <w:rPr>
          <w:lang w:val="pt-BR" w:bidi="pt-BR"/>
        </w:rPr>
        <w:t> | </w:t>
      </w:r>
      <w:r>
        <w:t xml:space="preserve">Aluno 2 </w:t>
      </w:r>
      <w:r>
        <w:rPr>
          <w:lang w:val="pt-BR" w:bidi="pt-BR"/>
        </w:rPr>
        <w:t>| </w:t>
      </w:r>
      <w:r>
        <w:t xml:space="preserve">Aluno 3 </w:t>
      </w:r>
      <w:r>
        <w:rPr>
          <w:lang w:val="pt-BR" w:bidi="pt-BR"/>
        </w:rPr>
        <w:t>| </w:t>
      </w:r>
      <w:r>
        <w:t>Aluno 4</w:t>
      </w:r>
    </w:p>
    <w:p w:rsidR="00965D17" w:rsidRPr="00005FAA" w:rsidRDefault="00F43D81" w:rsidP="00965D17">
      <w:pPr>
        <w:pStyle w:val="Data"/>
      </w:pPr>
      <w:sdt>
        <w:sdtPr>
          <w:alias w:val="Data:"/>
          <w:tag w:val="Data:"/>
          <w:id w:val="273684408"/>
          <w:placeholder>
            <w:docPart w:val="07C85B7839EE4305B34AC5130AA34180"/>
          </w:placeholder>
          <w:temporary/>
          <w:showingPlcHdr/>
          <w15:appearance w15:val="hidden"/>
        </w:sdtPr>
        <w:sdtEndPr/>
        <w:sdtContent>
          <w:r w:rsidR="00965D17">
            <w:rPr>
              <w:lang w:val="pt-BR" w:bidi="pt-BR"/>
            </w:rPr>
            <w:t>Data</w:t>
          </w:r>
        </w:sdtContent>
      </w:sdt>
      <w:r w:rsidR="00540388">
        <w:t xml:space="preserve"> Entrega: </w:t>
      </w:r>
    </w:p>
    <w:p w:rsidR="00965D17" w:rsidRDefault="00540388" w:rsidP="00965D17">
      <w:pPr>
        <w:pStyle w:val="Saudao"/>
      </w:pPr>
      <w:r>
        <w:rPr>
          <w:lang w:val="pt-BR" w:bidi="pt-BR"/>
        </w:rPr>
        <w:t>Configurações de instalação</w:t>
      </w:r>
    </w:p>
    <w:p w:rsidR="00540388" w:rsidRDefault="000F34DB" w:rsidP="00540388">
      <w:r>
        <w:t>Executar o arquivo .jar.</w:t>
      </w:r>
    </w:p>
    <w:p w:rsidR="00540388" w:rsidRPr="00540388" w:rsidRDefault="00540388" w:rsidP="00540388">
      <w:pPr>
        <w:rPr>
          <w:b/>
          <w:lang w:val="pt-BR" w:bidi="pt-BR"/>
        </w:rPr>
      </w:pPr>
      <w:r w:rsidRPr="00540388">
        <w:rPr>
          <w:b/>
          <w:lang w:val="pt-BR" w:bidi="pt-BR"/>
        </w:rPr>
        <w:t>Funcionamento do Sistema</w:t>
      </w:r>
    </w:p>
    <w:p w:rsidR="00540388" w:rsidRDefault="000F34DB" w:rsidP="00540388">
      <w:pPr>
        <w:pStyle w:val="PargrafodaLista"/>
        <w:numPr>
          <w:ilvl w:val="0"/>
          <w:numId w:val="17"/>
        </w:numPr>
        <w:rPr>
          <w:lang w:val="pt-BR" w:bidi="pt-BR"/>
        </w:rPr>
      </w:pPr>
      <w:proofErr w:type="spellStart"/>
      <w:r>
        <w:rPr>
          <w:lang w:val="pt-BR" w:bidi="pt-BR"/>
        </w:rPr>
        <w:t>Login</w:t>
      </w:r>
      <w:proofErr w:type="spellEnd"/>
    </w:p>
    <w:p w:rsidR="000F34DB" w:rsidRDefault="000F34DB" w:rsidP="00540388">
      <w:pPr>
        <w:pStyle w:val="PargrafodaLista"/>
        <w:numPr>
          <w:ilvl w:val="0"/>
          <w:numId w:val="17"/>
        </w:numPr>
        <w:rPr>
          <w:lang w:val="pt-BR" w:bidi="pt-BR"/>
        </w:rPr>
      </w:pPr>
      <w:r>
        <w:rPr>
          <w:lang w:val="pt-BR" w:bidi="pt-BR"/>
        </w:rPr>
        <w:t>Menu Principal</w:t>
      </w:r>
    </w:p>
    <w:p w:rsidR="000F34DB" w:rsidRDefault="000F34DB" w:rsidP="000F34DB">
      <w:pPr>
        <w:pStyle w:val="PargrafodaLista"/>
        <w:numPr>
          <w:ilvl w:val="1"/>
          <w:numId w:val="17"/>
        </w:numPr>
        <w:rPr>
          <w:lang w:val="pt-BR" w:bidi="pt-BR"/>
        </w:rPr>
      </w:pPr>
      <w:r>
        <w:rPr>
          <w:lang w:val="pt-BR" w:bidi="pt-BR"/>
        </w:rPr>
        <w:t xml:space="preserve">Exibido como uma barra fixa no topo do sistema após a execução do </w:t>
      </w:r>
      <w:proofErr w:type="spellStart"/>
      <w:r>
        <w:rPr>
          <w:lang w:val="pt-BR" w:bidi="pt-BR"/>
        </w:rPr>
        <w:t>login</w:t>
      </w:r>
      <w:proofErr w:type="spellEnd"/>
      <w:r>
        <w:rPr>
          <w:lang w:val="pt-BR" w:bidi="pt-BR"/>
        </w:rPr>
        <w:t xml:space="preserve">. </w:t>
      </w:r>
      <w:r w:rsidR="00871341">
        <w:rPr>
          <w:lang w:val="pt-BR" w:bidi="pt-BR"/>
        </w:rPr>
        <w:t>Possui os botões que dão acesso aos cadastros/listagens do banco de dados.</w:t>
      </w:r>
    </w:p>
    <w:p w:rsidR="000F34DB" w:rsidRDefault="000F34DB" w:rsidP="000F34DB">
      <w:pPr>
        <w:pStyle w:val="PargrafodaLista"/>
        <w:numPr>
          <w:ilvl w:val="0"/>
          <w:numId w:val="17"/>
        </w:numPr>
        <w:rPr>
          <w:lang w:val="pt-BR" w:bidi="pt-BR"/>
        </w:rPr>
      </w:pPr>
      <w:r>
        <w:rPr>
          <w:lang w:val="pt-BR" w:bidi="pt-BR"/>
        </w:rPr>
        <w:t>Listagem e Cadastro</w:t>
      </w:r>
    </w:p>
    <w:p w:rsidR="000F34DB" w:rsidRPr="000F34DB" w:rsidRDefault="000F34DB" w:rsidP="000F34DB">
      <w:pPr>
        <w:pStyle w:val="PargrafodaLista"/>
        <w:numPr>
          <w:ilvl w:val="1"/>
          <w:numId w:val="17"/>
        </w:numPr>
        <w:rPr>
          <w:lang w:val="pt-BR" w:bidi="pt-BR"/>
        </w:rPr>
      </w:pPr>
      <w:r>
        <w:rPr>
          <w:lang w:val="pt-BR" w:bidi="pt-BR"/>
        </w:rPr>
        <w:t xml:space="preserve">Abertas abaixo do menu principal, </w:t>
      </w:r>
      <w:r w:rsidR="00871341">
        <w:rPr>
          <w:lang w:val="pt-BR" w:bidi="pt-BR"/>
        </w:rPr>
        <w:t>as telas seguem um padrão com</w:t>
      </w:r>
      <w:r>
        <w:rPr>
          <w:lang w:val="pt-BR" w:bidi="pt-BR"/>
        </w:rPr>
        <w:t xml:space="preserve"> funcionalidades de manutenção, in</w:t>
      </w:r>
      <w:r w:rsidR="00871341">
        <w:rPr>
          <w:lang w:val="pt-BR" w:bidi="pt-BR"/>
        </w:rPr>
        <w:t>clusão e exclusão de registros, visualizados e manipulados</w:t>
      </w:r>
      <w:r>
        <w:rPr>
          <w:lang w:val="pt-BR" w:bidi="pt-BR"/>
        </w:rPr>
        <w:t xml:space="preserve"> através de um </w:t>
      </w:r>
      <w:r w:rsidRPr="000F34DB">
        <w:rPr>
          <w:i/>
          <w:lang w:val="pt-BR" w:bidi="pt-BR"/>
        </w:rPr>
        <w:t>grid</w:t>
      </w:r>
      <w:r>
        <w:rPr>
          <w:i/>
          <w:lang w:val="pt-BR" w:bidi="pt-BR"/>
        </w:rPr>
        <w:t>.</w:t>
      </w:r>
    </w:p>
    <w:p w:rsidR="00540388" w:rsidRDefault="00540388" w:rsidP="00540388">
      <w:pPr>
        <w:pStyle w:val="PargrafodaLista"/>
        <w:numPr>
          <w:ilvl w:val="0"/>
          <w:numId w:val="17"/>
        </w:numPr>
        <w:rPr>
          <w:lang w:val="pt-BR" w:bidi="pt-BR"/>
        </w:rPr>
      </w:pPr>
      <w:r>
        <w:rPr>
          <w:lang w:val="pt-BR" w:bidi="pt-BR"/>
        </w:rPr>
        <w:t>Estrutura dos arquivos:</w:t>
      </w:r>
    </w:p>
    <w:p w:rsidR="00540388" w:rsidRDefault="00540388" w:rsidP="00540388">
      <w:pPr>
        <w:pStyle w:val="PargrafodaLista"/>
        <w:numPr>
          <w:ilvl w:val="1"/>
          <w:numId w:val="17"/>
        </w:numPr>
        <w:rPr>
          <w:lang w:val="pt-BR" w:bidi="pt-BR"/>
        </w:rPr>
      </w:pPr>
      <w:r>
        <w:rPr>
          <w:lang w:val="pt-BR" w:bidi="pt-BR"/>
        </w:rPr>
        <w:t>Descrever como funciona cada arquivo. Qual o separador utilizado. Acrescentar imagem do código responsável por LER os dados do arquivo e GRAVAR os dados no arquivo.</w:t>
      </w:r>
    </w:p>
    <w:p w:rsidR="00540388" w:rsidRDefault="00540388" w:rsidP="00540388">
      <w:pPr>
        <w:pStyle w:val="PargrafodaLista"/>
        <w:numPr>
          <w:ilvl w:val="2"/>
          <w:numId w:val="17"/>
        </w:numPr>
        <w:rPr>
          <w:lang w:val="pt-BR" w:bidi="pt-BR"/>
        </w:rPr>
      </w:pPr>
      <w:r>
        <w:rPr>
          <w:lang w:val="pt-BR" w:bidi="pt-BR"/>
        </w:rPr>
        <w:t>Arquivo de configuração Inicial</w:t>
      </w:r>
    </w:p>
    <w:p w:rsidR="00540388" w:rsidRDefault="00540388" w:rsidP="00540388">
      <w:pPr>
        <w:pStyle w:val="PargrafodaLista"/>
        <w:numPr>
          <w:ilvl w:val="2"/>
          <w:numId w:val="17"/>
        </w:numPr>
        <w:rPr>
          <w:lang w:val="pt-BR" w:bidi="pt-BR"/>
        </w:rPr>
      </w:pPr>
      <w:r>
        <w:rPr>
          <w:lang w:val="pt-BR" w:bidi="pt-BR"/>
        </w:rPr>
        <w:t>Arquivo de usuários</w:t>
      </w:r>
    </w:p>
    <w:p w:rsidR="00302A2C" w:rsidRDefault="00540388" w:rsidP="00302A2C">
      <w:pPr>
        <w:pStyle w:val="PargrafodaLista"/>
        <w:numPr>
          <w:ilvl w:val="2"/>
          <w:numId w:val="17"/>
        </w:numPr>
        <w:rPr>
          <w:lang w:val="pt-BR" w:bidi="pt-BR"/>
        </w:rPr>
      </w:pPr>
      <w:r>
        <w:rPr>
          <w:lang w:val="pt-BR" w:bidi="pt-BR"/>
        </w:rPr>
        <w:t>Arquivo de alunos</w:t>
      </w:r>
    </w:p>
    <w:p w:rsidR="00540388" w:rsidRDefault="00540388" w:rsidP="00540388">
      <w:pPr>
        <w:rPr>
          <w:b/>
          <w:lang w:val="pt-BR" w:bidi="pt-BR"/>
        </w:rPr>
      </w:pPr>
      <w:r w:rsidRPr="00540388">
        <w:rPr>
          <w:b/>
          <w:lang w:val="pt-BR" w:bidi="pt-BR"/>
        </w:rPr>
        <w:t>Responsabilidades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>Bruno Firme: Programação na GUI, documentação do software.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 xml:space="preserve">Filipe Alves: Programador Generalista. 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 xml:space="preserve">Gabriel Fernandes: </w:t>
      </w:r>
      <w:r>
        <w:rPr>
          <w:lang w:val="pt-BR" w:bidi="pt-BR"/>
        </w:rPr>
        <w:t>Modelagem e Programação de classes.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 xml:space="preserve">Gilberto </w:t>
      </w:r>
      <w:proofErr w:type="spellStart"/>
      <w:r>
        <w:rPr>
          <w:lang w:val="pt-BR" w:bidi="pt-BR"/>
        </w:rPr>
        <w:t>Topanotti</w:t>
      </w:r>
      <w:proofErr w:type="spellEnd"/>
      <w:r>
        <w:rPr>
          <w:lang w:val="pt-BR" w:bidi="pt-BR"/>
        </w:rPr>
        <w:t>: Gerenciamento da equ</w:t>
      </w:r>
      <w:r>
        <w:rPr>
          <w:lang w:val="pt-BR" w:bidi="pt-BR"/>
        </w:rPr>
        <w:t>ipe e planejamento do software.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 xml:space="preserve">Jackson </w:t>
      </w:r>
      <w:proofErr w:type="spellStart"/>
      <w:r>
        <w:rPr>
          <w:lang w:val="pt-BR" w:bidi="pt-BR"/>
        </w:rPr>
        <w:t>Belloli</w:t>
      </w:r>
      <w:proofErr w:type="spellEnd"/>
      <w:r>
        <w:rPr>
          <w:lang w:val="pt-BR" w:bidi="pt-BR"/>
        </w:rPr>
        <w:t>: Programação na GUI.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>Roger Vieira: Programação na estrutura de arquivos, coordenador da equipe de desenvolvimento.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>Rômulo Ramos: Modelagem e Programação de classes.</w:t>
      </w:r>
    </w:p>
    <w:p w:rsidR="00871341" w:rsidRDefault="00871341" w:rsidP="00540388">
      <w:pPr>
        <w:rPr>
          <w:lang w:val="pt-BR" w:bidi="pt-BR"/>
        </w:rPr>
      </w:pPr>
      <w:r>
        <w:rPr>
          <w:lang w:val="pt-BR" w:bidi="pt-BR"/>
        </w:rPr>
        <w:t>Em aula, todos os membros contribuíram nas tom</w:t>
      </w:r>
      <w:bookmarkStart w:id="0" w:name="_GoBack"/>
      <w:bookmarkEnd w:id="0"/>
      <w:r>
        <w:rPr>
          <w:lang w:val="pt-BR" w:bidi="pt-BR"/>
        </w:rPr>
        <w:t>adas de decisão do projeto e em quaisquer atividades exercidas, tão bem no aprendizado um do outro.</w:t>
      </w:r>
    </w:p>
    <w:p w:rsidR="00871341" w:rsidRPr="00540388" w:rsidRDefault="00871341" w:rsidP="00540388">
      <w:pPr>
        <w:rPr>
          <w:lang w:val="pt-BR" w:bidi="pt-BR"/>
        </w:rPr>
      </w:pPr>
    </w:p>
    <w:sectPr w:rsidR="00871341" w:rsidRPr="00540388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81" w:rsidRDefault="00F43D81">
      <w:pPr>
        <w:spacing w:after="0"/>
      </w:pPr>
      <w:r>
        <w:separator/>
      </w:r>
    </w:p>
  </w:endnote>
  <w:endnote w:type="continuationSeparator" w:id="0">
    <w:p w:rsidR="00F43D81" w:rsidRDefault="00F43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71341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81" w:rsidRDefault="00F43D81">
      <w:pPr>
        <w:spacing w:after="0"/>
      </w:pPr>
      <w:r>
        <w:separator/>
      </w:r>
    </w:p>
  </w:footnote>
  <w:footnote w:type="continuationSeparator" w:id="0">
    <w:p w:rsidR="00F43D81" w:rsidRDefault="00F43D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8C11BB"/>
    <w:multiLevelType w:val="hybridMultilevel"/>
    <w:tmpl w:val="C7360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88"/>
    <w:rsid w:val="000D5AB1"/>
    <w:rsid w:val="000F34DB"/>
    <w:rsid w:val="002045EB"/>
    <w:rsid w:val="00293B83"/>
    <w:rsid w:val="00302A2C"/>
    <w:rsid w:val="00381669"/>
    <w:rsid w:val="00494C32"/>
    <w:rsid w:val="0052105A"/>
    <w:rsid w:val="00540388"/>
    <w:rsid w:val="00673C35"/>
    <w:rsid w:val="006A3CE7"/>
    <w:rsid w:val="0076387D"/>
    <w:rsid w:val="00871341"/>
    <w:rsid w:val="008F15C5"/>
    <w:rsid w:val="00965D17"/>
    <w:rsid w:val="00A27383"/>
    <w:rsid w:val="00A736B0"/>
    <w:rsid w:val="00C83E3C"/>
    <w:rsid w:val="00CB476E"/>
    <w:rsid w:val="00D02A74"/>
    <w:rsid w:val="00D905F1"/>
    <w:rsid w:val="00DF56DD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4890"/>
  <w15:chartTrackingRefBased/>
  <w15:docId w15:val="{98E6E6B4-6D56-4B12-B388-5B7EFF3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"/>
    <w:next w:val="Endereo"/>
    <w:link w:val="Data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next w:val="Saudao"/>
    <w:uiPriority w:val="3"/>
    <w:qFormat/>
    <w:rsid w:val="00965D17"/>
    <w:pPr>
      <w:spacing w:line="336" w:lineRule="auto"/>
      <w:contextualSpacing/>
    </w:pPr>
  </w:style>
  <w:style w:type="paragraph" w:styleId="Rodap">
    <w:name w:val="footer"/>
    <w:basedOn w:val="Normal"/>
    <w:link w:val="Rodap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0D5AB1"/>
    <w:rPr>
      <w:rFonts w:eastAsiaTheme="minorEastAsia"/>
      <w:color w:val="2A7B88" w:themeColor="accent1" w:themeShade="BF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ssinatura">
    <w:name w:val="Signature"/>
    <w:basedOn w:val="Normal"/>
    <w:next w:val="Normal"/>
    <w:link w:val="Assinatura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CabealhoChar">
    <w:name w:val="Cabeçalho Char"/>
    <w:basedOn w:val="Fontepargpadro"/>
    <w:link w:val="Cabealho"/>
    <w:uiPriority w:val="99"/>
    <w:rsid w:val="000D5AB1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DF56DD"/>
    <w:rPr>
      <w:color w:val="3A3836" w:themeColor="background2" w:themeShade="4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DF56DD"/>
    <w:rPr>
      <w:i/>
      <w:iCs/>
      <w:color w:val="2A7B88" w:themeColor="accent1" w:themeShade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F56DD"/>
    <w:rPr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F56DD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736B0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56DD"/>
    <w:rPr>
      <w:rFonts w:ascii="Segoe UI" w:hAnsi="Segoe UI" w:cs="Segoe UI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6B0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36B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36B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36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36B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736B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36B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6B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736B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736B0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54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amador\AppData\Roaming\Microsoft\Modelos\Carta%20de%20apresenta&#231;&#227;o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C85B7839EE4305B34AC5130AA34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006E7A-6C29-4173-98C9-0E5002594A94}"/>
      </w:docPartPr>
      <w:docPartBody>
        <w:p w:rsidR="00754BB2" w:rsidRDefault="0093461A">
          <w:pPr>
            <w:pStyle w:val="07C85B7839EE4305B34AC5130AA34180"/>
          </w:pPr>
          <w:r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1A"/>
    <w:rsid w:val="00322BC6"/>
    <w:rsid w:val="00754BB2"/>
    <w:rsid w:val="009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C88DAC6A364409B8E0701D9E5AC1DE">
    <w:name w:val="ACC88DAC6A364409B8E0701D9E5AC1DE"/>
  </w:style>
  <w:style w:type="paragraph" w:customStyle="1" w:styleId="0A07D3FB36564675932229B1DA0E1AE6">
    <w:name w:val="0A07D3FB36564675932229B1DA0E1AE6"/>
  </w:style>
  <w:style w:type="paragraph" w:customStyle="1" w:styleId="0CFEF4362F9C4CDDB24E8B3CF1E6F719">
    <w:name w:val="0CFEF4362F9C4CDDB24E8B3CF1E6F719"/>
  </w:style>
  <w:style w:type="paragraph" w:customStyle="1" w:styleId="A43B59A8F724463092063BB7606A510F">
    <w:name w:val="A43B59A8F724463092063BB7606A510F"/>
  </w:style>
  <w:style w:type="paragraph" w:customStyle="1" w:styleId="07C85B7839EE4305B34AC5130AA34180">
    <w:name w:val="07C85B7839EE4305B34AC5130AA34180"/>
  </w:style>
  <w:style w:type="paragraph" w:customStyle="1" w:styleId="1EFF1E9FE6D949539A04565EC0EFB08D">
    <w:name w:val="1EFF1E9FE6D949539A04565EC0EFB08D"/>
  </w:style>
  <w:style w:type="paragraph" w:customStyle="1" w:styleId="349958B471444179BB8F66795A771F78">
    <w:name w:val="349958B471444179BB8F66795A771F78"/>
  </w:style>
  <w:style w:type="paragraph" w:customStyle="1" w:styleId="46D9A77843D943BC8D1F0B70571B01B6">
    <w:name w:val="46D9A77843D943BC8D1F0B70571B01B6"/>
  </w:style>
  <w:style w:type="paragraph" w:customStyle="1" w:styleId="EDAB38D7449A4CAABD3838196D9DF7FA">
    <w:name w:val="EDAB38D7449A4CAABD3838196D9DF7FA"/>
  </w:style>
  <w:style w:type="paragraph" w:customStyle="1" w:styleId="51C5C18FDC014F4796880C05AE6C6BB6">
    <w:name w:val="51C5C18FDC014F4796880C05AE6C6BB6"/>
  </w:style>
  <w:style w:type="paragraph" w:customStyle="1" w:styleId="2D8CF956CD65489D8DAE25F297A2A3A8">
    <w:name w:val="2D8CF956CD65489D8DAE25F297A2A3A8"/>
  </w:style>
  <w:style w:type="paragraph" w:customStyle="1" w:styleId="02525A15E9094D948C7BA8160FE34B88">
    <w:name w:val="02525A15E9094D948C7BA8160FE34B88"/>
  </w:style>
  <w:style w:type="paragraph" w:customStyle="1" w:styleId="2F381BA3DB564613858C68598AF37E0C">
    <w:name w:val="2F381BA3DB564613858C68598AF37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(azul)</Template>
  <TotalTime>30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Programador</dc:creator>
  <cp:keywords/>
  <dc:description/>
  <cp:lastModifiedBy>comp15</cp:lastModifiedBy>
  <cp:revision>2</cp:revision>
  <dcterms:created xsi:type="dcterms:W3CDTF">2018-08-22T19:28:00Z</dcterms:created>
  <dcterms:modified xsi:type="dcterms:W3CDTF">2018-08-29T23:42:00Z</dcterms:modified>
</cp:coreProperties>
</file>